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14"/>
        <w:gridCol w:w="722"/>
        <w:gridCol w:w="6496"/>
      </w:tblGrid>
      <w:tr w:rsidR="001B2ABD" w:rsidTr="00960022">
        <w:trPr>
          <w:trHeight w:val="3276"/>
        </w:trPr>
        <w:tc>
          <w:tcPr>
            <w:tcW w:w="3614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t="-16667" b="-16667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DC9446A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2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96" w:type="dxa"/>
            <w:vAlign w:val="bottom"/>
          </w:tcPr>
          <w:p w:rsidR="001B2ABD" w:rsidRDefault="004311AE" w:rsidP="00960022">
            <w:pPr>
              <w:pStyle w:val="Title"/>
            </w:pPr>
            <w:r>
              <w:t>rubina Khawas</w:t>
            </w:r>
          </w:p>
        </w:tc>
      </w:tr>
      <w:tr w:rsidR="001B2ABD" w:rsidTr="00960022">
        <w:trPr>
          <w:trHeight w:val="6319"/>
        </w:trPr>
        <w:tc>
          <w:tcPr>
            <w:tcW w:w="3614" w:type="dxa"/>
          </w:tcPr>
          <w:sdt>
            <w:sdtPr>
              <w:id w:val="-1711873194"/>
              <w:placeholder>
                <w:docPart w:val="A979D126A4F4424ABC377B11A431F654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5F620D" w:rsidP="00036450">
            <w:r>
              <w:t>I am 21 year old BBM student with proven communication, customer handling, content</w:t>
            </w:r>
            <w:r w:rsidR="0014648F">
              <w:t xml:space="preserve"> writing and social media management skills. I seek a better-suited position to harness my skills and prove my potential for personal and organizational benefit.</w:t>
            </w:r>
          </w:p>
          <w:sdt>
            <w:sdtPr>
              <w:id w:val="-1954003311"/>
              <w:placeholder>
                <w:docPart w:val="E9B08163341640049FF9EFB8073E2AD9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b/>
              </w:rPr>
              <w:id w:val="1111563247"/>
              <w:placeholder>
                <w:docPart w:val="A451A5D76315448C9F8A6CC9DA94DD77"/>
              </w:placeholder>
              <w:temporary/>
              <w:showingPlcHdr/>
              <w15:appearance w15:val="hidden"/>
            </w:sdtPr>
            <w:sdtEndPr>
              <w:rPr>
                <w:b w:val="0"/>
              </w:rPr>
            </w:sdtEndPr>
            <w:sdtContent>
              <w:p w:rsidR="004D3011" w:rsidRDefault="004D3011" w:rsidP="004D3011">
                <w:r w:rsidRPr="00D12F69">
                  <w:rPr>
                    <w:b/>
                  </w:rPr>
                  <w:t>PHONE:</w:t>
                </w:r>
              </w:p>
            </w:sdtContent>
          </w:sdt>
          <w:p w:rsidR="004D3011" w:rsidRDefault="000A4FD9" w:rsidP="004D3011">
            <w:r>
              <w:t>+9779803754350</w:t>
            </w:r>
          </w:p>
          <w:p w:rsidR="00D12F69" w:rsidRDefault="00D12F69" w:rsidP="004D3011"/>
          <w:p w:rsidR="00D12F69" w:rsidRDefault="00D12F69" w:rsidP="004D3011">
            <w:pPr>
              <w:rPr>
                <w:b/>
              </w:rPr>
            </w:pPr>
            <w:r w:rsidRPr="00D12F69">
              <w:rPr>
                <w:b/>
              </w:rPr>
              <w:t>LinkedIn:</w:t>
            </w:r>
          </w:p>
          <w:p w:rsidR="00D12F69" w:rsidRDefault="00D12F69" w:rsidP="004D3011">
            <w:hyperlink r:id="rId12" w:history="1">
              <w:r w:rsidRPr="00D12F69">
                <w:rPr>
                  <w:rStyle w:val="Hyperlink"/>
                </w:rPr>
                <w:t>rubinakhawas-li</w:t>
              </w:r>
              <w:r w:rsidRPr="00D12F69">
                <w:rPr>
                  <w:rStyle w:val="Hyperlink"/>
                </w:rPr>
                <w:t>n</w:t>
              </w:r>
              <w:r w:rsidRPr="00D12F69">
                <w:rPr>
                  <w:rStyle w:val="Hyperlink"/>
                </w:rPr>
                <w:t>k</w:t>
              </w:r>
              <w:r w:rsidRPr="00D12F69">
                <w:rPr>
                  <w:rStyle w:val="Hyperlink"/>
                </w:rPr>
                <w:t>e</w:t>
              </w:r>
              <w:r w:rsidRPr="00D12F69">
                <w:rPr>
                  <w:rStyle w:val="Hyperlink"/>
                </w:rPr>
                <w:t>d</w:t>
              </w:r>
              <w:r w:rsidRPr="00D12F69">
                <w:rPr>
                  <w:rStyle w:val="Hyperlink"/>
                </w:rPr>
                <w:t>lin</w:t>
              </w:r>
            </w:hyperlink>
          </w:p>
          <w:p w:rsidR="004D3011" w:rsidRPr="004D3011" w:rsidRDefault="004D3011" w:rsidP="004D3011"/>
          <w:sdt>
            <w:sdtPr>
              <w:rPr>
                <w:b/>
              </w:rPr>
              <w:id w:val="67859272"/>
              <w:placeholder>
                <w:docPart w:val="DFE9241513D944939F117845C3DA3909"/>
              </w:placeholder>
              <w:temporary/>
              <w:showingPlcHdr/>
              <w15:appearance w15:val="hidden"/>
            </w:sdtPr>
            <w:sdtEndPr>
              <w:rPr>
                <w:b w:val="0"/>
              </w:rPr>
            </w:sdtEndPr>
            <w:sdtContent>
              <w:p w:rsidR="004D3011" w:rsidRDefault="004D3011" w:rsidP="004D3011">
                <w:r w:rsidRPr="00D12F69">
                  <w:rPr>
                    <w:b/>
                  </w:rPr>
                  <w:t>WEBSITE:</w:t>
                </w:r>
              </w:p>
            </w:sdtContent>
          </w:sdt>
          <w:p w:rsidR="004D3011" w:rsidRDefault="00E959E5" w:rsidP="004D3011">
            <w:hyperlink r:id="rId13" w:history="1">
              <w:r w:rsidRPr="00490C97">
                <w:rPr>
                  <w:rStyle w:val="Hyperlink"/>
                </w:rPr>
                <w:t>https://khawas-rubina.netli</w:t>
              </w:r>
              <w:bookmarkStart w:id="0" w:name="_GoBack"/>
              <w:bookmarkEnd w:id="0"/>
              <w:r w:rsidRPr="00490C97">
                <w:rPr>
                  <w:rStyle w:val="Hyperlink"/>
                </w:rPr>
                <w:t>f</w:t>
              </w:r>
              <w:r w:rsidRPr="00490C97">
                <w:rPr>
                  <w:rStyle w:val="Hyperlink"/>
                </w:rPr>
                <w:t>y.app/</w:t>
              </w:r>
            </w:hyperlink>
          </w:p>
          <w:p w:rsidR="00E959E5" w:rsidRDefault="00E959E5" w:rsidP="004D3011"/>
          <w:sdt>
            <w:sdtPr>
              <w:rPr>
                <w:b/>
              </w:rPr>
              <w:id w:val="-240260293"/>
              <w:placeholder>
                <w:docPart w:val="D69530B30A1F4D12BF74F4C451ED3F36"/>
              </w:placeholder>
              <w:temporary/>
              <w:showingPlcHdr/>
              <w15:appearance w15:val="hidden"/>
            </w:sdtPr>
            <w:sdtEndPr>
              <w:rPr>
                <w:b w:val="0"/>
              </w:rPr>
            </w:sdtEndPr>
            <w:sdtContent>
              <w:p w:rsidR="004D3011" w:rsidRDefault="004D3011" w:rsidP="004D3011">
                <w:r w:rsidRPr="000A4FD9">
                  <w:rPr>
                    <w:b/>
                  </w:rPr>
                  <w:t>EMAIL:</w:t>
                </w:r>
              </w:p>
            </w:sdtContent>
          </w:sdt>
          <w:p w:rsidR="000A4FD9" w:rsidRPr="000A4FD9" w:rsidRDefault="000A4FD9" w:rsidP="004D3011">
            <w:r w:rsidRPr="000A4FD9">
              <w:t>rubinakhawas196@gmail.com</w:t>
            </w:r>
          </w:p>
          <w:p w:rsidR="004D3011" w:rsidRPr="004D3011" w:rsidRDefault="004D3011" w:rsidP="004D3011"/>
        </w:tc>
        <w:tc>
          <w:tcPr>
            <w:tcW w:w="722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96" w:type="dxa"/>
          </w:tcPr>
          <w:sdt>
            <w:sdtPr>
              <w:id w:val="1049110328"/>
              <w:placeholder>
                <w:docPart w:val="F6FDFEE0BD804147B5AC83010911B1CE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960022" w:rsidP="00B359E4">
            <w:pPr>
              <w:pStyle w:val="Heading4"/>
            </w:pPr>
            <w:r>
              <w:t>[</w:t>
            </w:r>
            <w:r w:rsidR="004311AE">
              <w:t>Nepal Commerce Campus</w:t>
            </w:r>
            <w:r>
              <w:t>]</w:t>
            </w:r>
          </w:p>
          <w:p w:rsidR="00036450" w:rsidRPr="00B359E4" w:rsidRDefault="004311AE" w:rsidP="00B359E4">
            <w:pPr>
              <w:pStyle w:val="Date"/>
            </w:pPr>
            <w:r>
              <w:t>2019</w:t>
            </w:r>
            <w:r w:rsidR="00036450" w:rsidRPr="00B359E4">
              <w:t xml:space="preserve"> - </w:t>
            </w:r>
            <w:r>
              <w:t>2024</w:t>
            </w:r>
          </w:p>
          <w:p w:rsidR="004D3011" w:rsidRPr="004311AE" w:rsidRDefault="004311AE" w:rsidP="00036450">
            <w:pPr>
              <w:rPr>
                <w:b/>
              </w:rPr>
            </w:pPr>
            <w:r w:rsidRPr="004311AE">
              <w:rPr>
                <w:b/>
              </w:rPr>
              <w:t>Bachelor in Business Management</w:t>
            </w:r>
            <w:r>
              <w:rPr>
                <w:b/>
              </w:rPr>
              <w:t xml:space="preserve"> (BBM) r</w:t>
            </w:r>
            <w:r w:rsidRPr="004311AE">
              <w:rPr>
                <w:b/>
              </w:rPr>
              <w:t>unning</w:t>
            </w:r>
            <w:r>
              <w:rPr>
                <w:b/>
              </w:rPr>
              <w:t>…</w:t>
            </w:r>
          </w:p>
          <w:p w:rsidR="00036450" w:rsidRDefault="00036450" w:rsidP="00036450"/>
          <w:p w:rsidR="00036450" w:rsidRPr="00B359E4" w:rsidRDefault="00960022" w:rsidP="00B359E4">
            <w:pPr>
              <w:pStyle w:val="Heading4"/>
            </w:pPr>
            <w:r>
              <w:t>[</w:t>
            </w:r>
            <w:r w:rsidR="004311AE">
              <w:t>Nepal Mega College</w:t>
            </w:r>
            <w:r>
              <w:t>]</w:t>
            </w:r>
          </w:p>
          <w:p w:rsidR="00036450" w:rsidRDefault="004311AE" w:rsidP="00B359E4">
            <w:pPr>
              <w:pStyle w:val="Date"/>
            </w:pPr>
            <w:r>
              <w:t>2018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2019</w:t>
            </w:r>
          </w:p>
          <w:p w:rsidR="004311AE" w:rsidRPr="004311AE" w:rsidRDefault="004311AE" w:rsidP="004311AE">
            <w:pPr>
              <w:rPr>
                <w:b/>
              </w:rPr>
            </w:pPr>
            <w:r w:rsidRPr="004311AE">
              <w:rPr>
                <w:b/>
              </w:rPr>
              <w:t>Stream : Management (+2)</w:t>
            </w:r>
          </w:p>
          <w:p w:rsidR="004311AE" w:rsidRPr="004311AE" w:rsidRDefault="004311AE" w:rsidP="004311AE">
            <w:pPr>
              <w:rPr>
                <w:b/>
              </w:rPr>
            </w:pPr>
            <w:r w:rsidRPr="004311AE">
              <w:rPr>
                <w:b/>
              </w:rPr>
              <w:t>GPA : 3.50</w:t>
            </w:r>
          </w:p>
          <w:p w:rsidR="004311AE" w:rsidRDefault="004311AE" w:rsidP="004311AE"/>
          <w:p w:rsidR="000A4FD9" w:rsidRPr="000A4FD9" w:rsidRDefault="00960022" w:rsidP="004311AE">
            <w:pPr>
              <w:rPr>
                <w:b/>
              </w:rPr>
            </w:pPr>
            <w:r>
              <w:rPr>
                <w:b/>
              </w:rPr>
              <w:t>[</w:t>
            </w:r>
            <w:r w:rsidR="004311AE" w:rsidRPr="000A4FD9">
              <w:rPr>
                <w:b/>
              </w:rPr>
              <w:t>Sunshine Secondary Boarding School</w:t>
            </w:r>
            <w:r>
              <w:rPr>
                <w:b/>
              </w:rPr>
              <w:t>]</w:t>
            </w:r>
          </w:p>
          <w:p w:rsidR="000A4FD9" w:rsidRDefault="000A4FD9" w:rsidP="004311AE">
            <w:r>
              <w:t xml:space="preserve">2017 </w:t>
            </w:r>
          </w:p>
          <w:p w:rsidR="000A4FD9" w:rsidRPr="000A4FD9" w:rsidRDefault="000A4FD9" w:rsidP="004311AE">
            <w:pPr>
              <w:rPr>
                <w:b/>
              </w:rPr>
            </w:pPr>
            <w:r w:rsidRPr="000A4FD9">
              <w:rPr>
                <w:b/>
              </w:rPr>
              <w:t>Secondary Education Examination</w:t>
            </w:r>
            <w:r>
              <w:rPr>
                <w:b/>
              </w:rPr>
              <w:t xml:space="preserve"> (SEE)</w:t>
            </w:r>
          </w:p>
          <w:p w:rsidR="004D3011" w:rsidRPr="000A4FD9" w:rsidRDefault="000A4FD9" w:rsidP="00036450">
            <w:pPr>
              <w:rPr>
                <w:b/>
              </w:rPr>
            </w:pPr>
            <w:r>
              <w:rPr>
                <w:b/>
              </w:rPr>
              <w:t>GPA : 3.40</w:t>
            </w:r>
          </w:p>
          <w:p w:rsidR="00036450" w:rsidRPr="00960022" w:rsidRDefault="005F620D" w:rsidP="005F620D">
            <w:pPr>
              <w:pStyle w:val="Heading2"/>
            </w:pPr>
            <w:r w:rsidRPr="00960022">
              <w:t>skills</w:t>
            </w:r>
          </w:p>
          <w:p w:rsidR="0014648F" w:rsidRPr="00960022" w:rsidRDefault="0014648F" w:rsidP="00960022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960022">
              <w:rPr>
                <w:b/>
              </w:rPr>
              <w:t xml:space="preserve">Proficient In Microsoft Office Suite (Word, Excel, </w:t>
            </w:r>
            <w:r w:rsidR="00D12F69" w:rsidRPr="00960022">
              <w:rPr>
                <w:b/>
              </w:rPr>
              <w:t>PowerPoint</w:t>
            </w:r>
            <w:r w:rsidRPr="00960022">
              <w:rPr>
                <w:b/>
              </w:rPr>
              <w:t>)</w:t>
            </w:r>
          </w:p>
          <w:p w:rsidR="005F620D" w:rsidRPr="00960022" w:rsidRDefault="005F620D" w:rsidP="00960022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960022">
              <w:rPr>
                <w:b/>
              </w:rPr>
              <w:t>Customer Relationship Management (CPM)</w:t>
            </w:r>
          </w:p>
          <w:p w:rsidR="005F620D" w:rsidRPr="00960022" w:rsidRDefault="005F620D" w:rsidP="00960022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960022">
              <w:rPr>
                <w:b/>
              </w:rPr>
              <w:t>Business Management</w:t>
            </w:r>
          </w:p>
          <w:p w:rsidR="005F620D" w:rsidRPr="00960022" w:rsidRDefault="005F620D" w:rsidP="00960022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960022">
              <w:rPr>
                <w:b/>
              </w:rPr>
              <w:t xml:space="preserve">Presentation Skills </w:t>
            </w:r>
          </w:p>
          <w:p w:rsidR="005F620D" w:rsidRPr="00960022" w:rsidRDefault="005F620D" w:rsidP="00960022">
            <w:pPr>
              <w:pStyle w:val="ListParagraph"/>
              <w:numPr>
                <w:ilvl w:val="0"/>
                <w:numId w:val="5"/>
              </w:numPr>
            </w:pPr>
            <w:r w:rsidRPr="00960022">
              <w:rPr>
                <w:b/>
              </w:rPr>
              <w:t>Accounting</w:t>
            </w:r>
          </w:p>
          <w:p w:rsidR="00960022" w:rsidRPr="00960022" w:rsidRDefault="00960022" w:rsidP="00960022">
            <w:pPr>
              <w:pStyle w:val="ListParagraph"/>
              <w:numPr>
                <w:ilvl w:val="0"/>
                <w:numId w:val="5"/>
              </w:numPr>
            </w:pPr>
            <w:r w:rsidRPr="00960022">
              <w:rPr>
                <w:b/>
              </w:rPr>
              <w:t>Event Management Skill</w:t>
            </w:r>
          </w:p>
          <w:p w:rsidR="00960022" w:rsidRPr="00960022" w:rsidRDefault="00960022" w:rsidP="00960022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</w:rPr>
              <w:t>Financial Analyst</w:t>
            </w:r>
          </w:p>
          <w:p w:rsidR="00960022" w:rsidRPr="00960022" w:rsidRDefault="00960022" w:rsidP="00960022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</w:rPr>
              <w:t>Sales</w:t>
            </w:r>
          </w:p>
          <w:p w:rsidR="00960022" w:rsidRPr="005F620D" w:rsidRDefault="00960022" w:rsidP="00960022">
            <w:pPr>
              <w:pStyle w:val="ListParagraph"/>
              <w:ind w:left="450"/>
            </w:pPr>
          </w:p>
        </w:tc>
      </w:tr>
    </w:tbl>
    <w:p w:rsidR="0043117B" w:rsidRDefault="00E80CA7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CA7" w:rsidRDefault="00E80CA7" w:rsidP="000C45FF">
      <w:r>
        <w:separator/>
      </w:r>
    </w:p>
  </w:endnote>
  <w:endnote w:type="continuationSeparator" w:id="0">
    <w:p w:rsidR="00E80CA7" w:rsidRDefault="00E80CA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CA7" w:rsidRDefault="00E80CA7" w:rsidP="000C45FF">
      <w:r>
        <w:separator/>
      </w:r>
    </w:p>
  </w:footnote>
  <w:footnote w:type="continuationSeparator" w:id="0">
    <w:p w:rsidR="00E80CA7" w:rsidRDefault="00E80CA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4EDC"/>
    <w:multiLevelType w:val="hybridMultilevel"/>
    <w:tmpl w:val="48428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1657"/>
    <w:multiLevelType w:val="hybridMultilevel"/>
    <w:tmpl w:val="908E05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C4BB2"/>
    <w:multiLevelType w:val="hybridMultilevel"/>
    <w:tmpl w:val="5290B5F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241935"/>
    <w:multiLevelType w:val="hybridMultilevel"/>
    <w:tmpl w:val="7C7869D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545C9"/>
    <w:multiLevelType w:val="hybridMultilevel"/>
    <w:tmpl w:val="C3808A9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AE"/>
    <w:rsid w:val="00036450"/>
    <w:rsid w:val="00094499"/>
    <w:rsid w:val="000A4FD9"/>
    <w:rsid w:val="000C45FF"/>
    <w:rsid w:val="000E3FD1"/>
    <w:rsid w:val="00112054"/>
    <w:rsid w:val="0014648F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311AE"/>
    <w:rsid w:val="00445947"/>
    <w:rsid w:val="004813B3"/>
    <w:rsid w:val="00496591"/>
    <w:rsid w:val="004C63E4"/>
    <w:rsid w:val="004D3011"/>
    <w:rsid w:val="005262AC"/>
    <w:rsid w:val="005E39D5"/>
    <w:rsid w:val="005F620D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60022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12F69"/>
    <w:rsid w:val="00D2522B"/>
    <w:rsid w:val="00D422DE"/>
    <w:rsid w:val="00D5459D"/>
    <w:rsid w:val="00DA1F4D"/>
    <w:rsid w:val="00DD172A"/>
    <w:rsid w:val="00E25A26"/>
    <w:rsid w:val="00E4381A"/>
    <w:rsid w:val="00E55D74"/>
    <w:rsid w:val="00E80CA7"/>
    <w:rsid w:val="00E959E5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A4F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2F69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khawas-rubina.netlify.a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rubina-khawas-5a70362ab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79D126A4F4424ABC377B11A431F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EA815-9431-4C85-BFB8-5E45DF2C68B2}"/>
      </w:docPartPr>
      <w:docPartBody>
        <w:p w:rsidR="00000000" w:rsidRDefault="000413DA">
          <w:pPr>
            <w:pStyle w:val="A979D126A4F4424ABC377B11A431F654"/>
          </w:pPr>
          <w:r w:rsidRPr="00D5459D">
            <w:t>Profile</w:t>
          </w:r>
        </w:p>
      </w:docPartBody>
    </w:docPart>
    <w:docPart>
      <w:docPartPr>
        <w:name w:val="E9B08163341640049FF9EFB8073E2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4117F-3A5A-4700-9F16-5B6FD700E6B9}"/>
      </w:docPartPr>
      <w:docPartBody>
        <w:p w:rsidR="00000000" w:rsidRDefault="000413DA">
          <w:pPr>
            <w:pStyle w:val="E9B08163341640049FF9EFB8073E2AD9"/>
          </w:pPr>
          <w:r w:rsidRPr="00CB0055">
            <w:t>Contact</w:t>
          </w:r>
        </w:p>
      </w:docPartBody>
    </w:docPart>
    <w:docPart>
      <w:docPartPr>
        <w:name w:val="A451A5D76315448C9F8A6CC9DA94D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7AAAE-C1B3-461B-A4E7-97366A9EFAED}"/>
      </w:docPartPr>
      <w:docPartBody>
        <w:p w:rsidR="00000000" w:rsidRDefault="000413DA">
          <w:pPr>
            <w:pStyle w:val="A451A5D76315448C9F8A6CC9DA94DD77"/>
          </w:pPr>
          <w:r w:rsidRPr="004D3011">
            <w:t>PHONE:</w:t>
          </w:r>
        </w:p>
      </w:docPartBody>
    </w:docPart>
    <w:docPart>
      <w:docPartPr>
        <w:name w:val="DFE9241513D944939F117845C3DA3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60E04-0CF4-40F9-B322-1A9855726A0B}"/>
      </w:docPartPr>
      <w:docPartBody>
        <w:p w:rsidR="00000000" w:rsidRDefault="000413DA">
          <w:pPr>
            <w:pStyle w:val="DFE9241513D944939F117845C3DA3909"/>
          </w:pPr>
          <w:r w:rsidRPr="004D3011">
            <w:t>WEBSITE:</w:t>
          </w:r>
        </w:p>
      </w:docPartBody>
    </w:docPart>
    <w:docPart>
      <w:docPartPr>
        <w:name w:val="D69530B30A1F4D12BF74F4C451ED3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AF174-8F4B-4737-A07B-2AC231C6E622}"/>
      </w:docPartPr>
      <w:docPartBody>
        <w:p w:rsidR="00000000" w:rsidRDefault="000413DA">
          <w:pPr>
            <w:pStyle w:val="D69530B30A1F4D12BF74F4C451ED3F36"/>
          </w:pPr>
          <w:r w:rsidRPr="004D3011">
            <w:t>EMAIL:</w:t>
          </w:r>
        </w:p>
      </w:docPartBody>
    </w:docPart>
    <w:docPart>
      <w:docPartPr>
        <w:name w:val="F6FDFEE0BD804147B5AC83010911B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970FA-896A-429E-A0A2-0AD053AA38B7}"/>
      </w:docPartPr>
      <w:docPartBody>
        <w:p w:rsidR="00000000" w:rsidRDefault="000413DA">
          <w:pPr>
            <w:pStyle w:val="F6FDFEE0BD804147B5AC83010911B1CE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DA"/>
    <w:rsid w:val="0004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B720E077434E268272F8E3DFF8F6E3">
    <w:name w:val="2CB720E077434E268272F8E3DFF8F6E3"/>
  </w:style>
  <w:style w:type="paragraph" w:customStyle="1" w:styleId="A554BCA4D85E4B1B9C6FEBB262E81DDC">
    <w:name w:val="A554BCA4D85E4B1B9C6FEBB262E81DDC"/>
  </w:style>
  <w:style w:type="paragraph" w:customStyle="1" w:styleId="A979D126A4F4424ABC377B11A431F654">
    <w:name w:val="A979D126A4F4424ABC377B11A431F654"/>
  </w:style>
  <w:style w:type="paragraph" w:customStyle="1" w:styleId="1A2C903463B64233A8BA99D326FE1834">
    <w:name w:val="1A2C903463B64233A8BA99D326FE1834"/>
  </w:style>
  <w:style w:type="paragraph" w:customStyle="1" w:styleId="E9B08163341640049FF9EFB8073E2AD9">
    <w:name w:val="E9B08163341640049FF9EFB8073E2AD9"/>
  </w:style>
  <w:style w:type="paragraph" w:customStyle="1" w:styleId="A451A5D76315448C9F8A6CC9DA94DD77">
    <w:name w:val="A451A5D76315448C9F8A6CC9DA94DD77"/>
  </w:style>
  <w:style w:type="paragraph" w:customStyle="1" w:styleId="BFB537FF5917499E9A619ED6D37FE157">
    <w:name w:val="BFB537FF5917499E9A619ED6D37FE157"/>
  </w:style>
  <w:style w:type="paragraph" w:customStyle="1" w:styleId="DFE9241513D944939F117845C3DA3909">
    <w:name w:val="DFE9241513D944939F117845C3DA3909"/>
  </w:style>
  <w:style w:type="paragraph" w:customStyle="1" w:styleId="08C0623E236545C486F524410A6D26FD">
    <w:name w:val="08C0623E236545C486F524410A6D26FD"/>
  </w:style>
  <w:style w:type="paragraph" w:customStyle="1" w:styleId="D69530B30A1F4D12BF74F4C451ED3F36">
    <w:name w:val="D69530B30A1F4D12BF74F4C451ED3F3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3DED55757234BEF8C4A3B579A8FD94E">
    <w:name w:val="E3DED55757234BEF8C4A3B579A8FD94E"/>
  </w:style>
  <w:style w:type="paragraph" w:customStyle="1" w:styleId="C789DC342E494B24A8DED4A41BD30AA4">
    <w:name w:val="C789DC342E494B24A8DED4A41BD30AA4"/>
  </w:style>
  <w:style w:type="paragraph" w:customStyle="1" w:styleId="A045F167645542B2AE1D651C9E481438">
    <w:name w:val="A045F167645542B2AE1D651C9E481438"/>
  </w:style>
  <w:style w:type="paragraph" w:customStyle="1" w:styleId="0F4B1D3422294B339094EA1B4E8C5930">
    <w:name w:val="0F4B1D3422294B339094EA1B4E8C5930"/>
  </w:style>
  <w:style w:type="paragraph" w:customStyle="1" w:styleId="5C597A29E25348E2976A3E4A2187A4A7">
    <w:name w:val="5C597A29E25348E2976A3E4A2187A4A7"/>
  </w:style>
  <w:style w:type="paragraph" w:customStyle="1" w:styleId="5212BFD5C3B24ECA8A9FEB1BBF067593">
    <w:name w:val="5212BFD5C3B24ECA8A9FEB1BBF067593"/>
  </w:style>
  <w:style w:type="paragraph" w:customStyle="1" w:styleId="F6FDFEE0BD804147B5AC83010911B1CE">
    <w:name w:val="F6FDFEE0BD804147B5AC83010911B1CE"/>
  </w:style>
  <w:style w:type="paragraph" w:customStyle="1" w:styleId="AE27A59ADEEB41EFAAFA6617AFD1A986">
    <w:name w:val="AE27A59ADEEB41EFAAFA6617AFD1A986"/>
  </w:style>
  <w:style w:type="paragraph" w:customStyle="1" w:styleId="AC63C3A98EB94C018E420FFD4BC7C84C">
    <w:name w:val="AC63C3A98EB94C018E420FFD4BC7C84C"/>
  </w:style>
  <w:style w:type="paragraph" w:customStyle="1" w:styleId="7933CC3DD9AA4E8681FFD9334B8AA1FE">
    <w:name w:val="7933CC3DD9AA4E8681FFD9334B8AA1FE"/>
  </w:style>
  <w:style w:type="paragraph" w:customStyle="1" w:styleId="73EDA4024337451D9AAA4474371BE50D">
    <w:name w:val="73EDA4024337451D9AAA4474371BE50D"/>
  </w:style>
  <w:style w:type="paragraph" w:customStyle="1" w:styleId="8D7C8E91637F44148FC016EBC1F458FC">
    <w:name w:val="8D7C8E91637F44148FC016EBC1F458FC"/>
  </w:style>
  <w:style w:type="paragraph" w:customStyle="1" w:styleId="667E3CDDD2D74FCEBCFDB1925C8A380A">
    <w:name w:val="667E3CDDD2D74FCEBCFDB1925C8A380A"/>
  </w:style>
  <w:style w:type="paragraph" w:customStyle="1" w:styleId="54A6675A98864E50B45A2D5E7AE8BB02">
    <w:name w:val="54A6675A98864E50B45A2D5E7AE8BB02"/>
  </w:style>
  <w:style w:type="paragraph" w:customStyle="1" w:styleId="B6D7DDBFE67842F8955DD02E0BE55958">
    <w:name w:val="B6D7DDBFE67842F8955DD02E0BE55958"/>
  </w:style>
  <w:style w:type="paragraph" w:customStyle="1" w:styleId="AA586E3C55F74933BC8C0ECE6E3A05D7">
    <w:name w:val="AA586E3C55F74933BC8C0ECE6E3A05D7"/>
  </w:style>
  <w:style w:type="paragraph" w:customStyle="1" w:styleId="D2CA7F837CCF4FAA9101E06264525802">
    <w:name w:val="D2CA7F837CCF4FAA9101E06264525802"/>
  </w:style>
  <w:style w:type="paragraph" w:customStyle="1" w:styleId="01722D99A5054FC39F8E12900BAAAE22">
    <w:name w:val="01722D99A5054FC39F8E12900BAAAE22"/>
  </w:style>
  <w:style w:type="paragraph" w:customStyle="1" w:styleId="347427F03E9F4BD995FB5F4816FDAE62">
    <w:name w:val="347427F03E9F4BD995FB5F4816FDAE62"/>
  </w:style>
  <w:style w:type="paragraph" w:customStyle="1" w:styleId="1953ED2FE2B84241B1AB82837146E273">
    <w:name w:val="1953ED2FE2B84241B1AB82837146E273"/>
  </w:style>
  <w:style w:type="paragraph" w:customStyle="1" w:styleId="B415D2578FC144BBAC052C12BB1B1BC4">
    <w:name w:val="B415D2578FC144BBAC052C12BB1B1BC4"/>
  </w:style>
  <w:style w:type="paragraph" w:customStyle="1" w:styleId="562413D7C0EA4C16BA128E8E0A83F9C9">
    <w:name w:val="562413D7C0EA4C16BA128E8E0A83F9C9"/>
  </w:style>
  <w:style w:type="paragraph" w:customStyle="1" w:styleId="9FB54BFA958D432CBE5817B35E388CE4">
    <w:name w:val="9FB54BFA958D432CBE5817B35E388CE4"/>
  </w:style>
  <w:style w:type="paragraph" w:customStyle="1" w:styleId="B7E250293B8B4E658066ABAF1B162F84">
    <w:name w:val="B7E250293B8B4E658066ABAF1B162F84"/>
  </w:style>
  <w:style w:type="paragraph" w:customStyle="1" w:styleId="C4E2AA79BC57437AB7D5A25ABE915CAC">
    <w:name w:val="C4E2AA79BC57437AB7D5A25ABE915CAC"/>
  </w:style>
  <w:style w:type="paragraph" w:customStyle="1" w:styleId="B4EFF4456D344D039FC6776FE8BECF9F">
    <w:name w:val="B4EFF4456D344D039FC6776FE8BECF9F"/>
  </w:style>
  <w:style w:type="paragraph" w:customStyle="1" w:styleId="37D2A9F22A44473B841EB430442E9FA7">
    <w:name w:val="37D2A9F22A44473B841EB430442E9FA7"/>
  </w:style>
  <w:style w:type="paragraph" w:customStyle="1" w:styleId="DE26BE758B1941DBBD424CC9F690556E">
    <w:name w:val="DE26BE758B1941DBBD424CC9F690556E"/>
  </w:style>
  <w:style w:type="paragraph" w:customStyle="1" w:styleId="493542511E8942ABA84EB4DCA9C6A7B8">
    <w:name w:val="493542511E8942ABA84EB4DCA9C6A7B8"/>
  </w:style>
  <w:style w:type="paragraph" w:customStyle="1" w:styleId="E8B7ED6191B746048861283AF7CAEAC8">
    <w:name w:val="E8B7ED6191B746048861283AF7CAEAC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B56D68AEA144E928FDA183D75F701ED">
    <w:name w:val="1B56D68AEA144E928FDA183D75F701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2024-03-16T09:35:00Z</dcterms:created>
  <dcterms:modified xsi:type="dcterms:W3CDTF">2024-03-16T14:02:00Z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