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1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74"/>
        <w:gridCol w:w="734"/>
        <w:gridCol w:w="6604"/>
      </w:tblGrid>
      <w:tr w:rsidR="001B2ABD" w:rsidTr="00EE6326">
        <w:trPr>
          <w:trHeight w:val="4755"/>
        </w:trPr>
        <w:tc>
          <w:tcPr>
            <w:tcW w:w="3674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16667" b="-16667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984C7CD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34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04" w:type="dxa"/>
            <w:vAlign w:val="bottom"/>
          </w:tcPr>
          <w:p w:rsidR="001B2ABD" w:rsidRDefault="004311AE" w:rsidP="00960022">
            <w:pPr>
              <w:pStyle w:val="Title"/>
            </w:pPr>
            <w:r>
              <w:t>rubina Khawas</w:t>
            </w:r>
          </w:p>
        </w:tc>
      </w:tr>
      <w:tr w:rsidR="001B2ABD" w:rsidTr="00EE6326">
        <w:trPr>
          <w:trHeight w:val="9173"/>
        </w:trPr>
        <w:tc>
          <w:tcPr>
            <w:tcW w:w="3674" w:type="dxa"/>
          </w:tcPr>
          <w:sdt>
            <w:sdtPr>
              <w:id w:val="-1711873194"/>
              <w:placeholder>
                <w:docPart w:val="A979D126A4F4424ABC377B11A431F654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555A17" w:rsidRPr="00555A17" w:rsidRDefault="00555A17" w:rsidP="00555A17">
            <w:r w:rsidRPr="00555A17">
              <w:t xml:space="preserve">I am </w:t>
            </w:r>
            <w:r>
              <w:t>a BBM</w:t>
            </w:r>
            <w:r w:rsidRPr="00555A17">
              <w:t xml:space="preserve"> graduate from </w:t>
            </w:r>
            <w:proofErr w:type="spellStart"/>
            <w:r w:rsidRPr="00555A17">
              <w:t>Tribhuvan</w:t>
            </w:r>
            <w:proofErr w:type="spellEnd"/>
            <w:r w:rsidRPr="00555A17">
              <w:t xml:space="preserve"> University with a strong foundation in business management principles. Skilled in financial operations, customer service, and hospitality. Committed to leveraging diverse skills and continuous learning to contribute effectively to organizational success.</w:t>
            </w:r>
          </w:p>
          <w:sdt>
            <w:sdtPr>
              <w:id w:val="-1954003311"/>
              <w:placeholder>
                <w:docPart w:val="E9B08163341640049FF9EFB8073E2AD9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b/>
              </w:rPr>
              <w:id w:val="1111563247"/>
              <w:placeholder>
                <w:docPart w:val="A451A5D76315448C9F8A6CC9DA94DD77"/>
              </w:placeholder>
              <w:temporary/>
              <w:showingPlcHdr/>
              <w15:appearance w15:val="hidden"/>
            </w:sdtPr>
            <w:sdtEndPr>
              <w:rPr>
                <w:b w:val="0"/>
              </w:rPr>
            </w:sdtEndPr>
            <w:sdtContent>
              <w:p w:rsidR="004D3011" w:rsidRDefault="004D3011" w:rsidP="004D3011">
                <w:r w:rsidRPr="00D12F69">
                  <w:rPr>
                    <w:b/>
                  </w:rPr>
                  <w:t>PHONE:</w:t>
                </w:r>
              </w:p>
            </w:sdtContent>
          </w:sdt>
          <w:p w:rsidR="004D3011" w:rsidRDefault="000A4FD9" w:rsidP="004D3011">
            <w:r>
              <w:t>+9779803754350</w:t>
            </w:r>
          </w:p>
          <w:p w:rsidR="00EE6326" w:rsidRPr="004D3011" w:rsidRDefault="00EE6326" w:rsidP="004D3011"/>
          <w:sdt>
            <w:sdtPr>
              <w:rPr>
                <w:b/>
              </w:rPr>
              <w:id w:val="67859272"/>
              <w:placeholder>
                <w:docPart w:val="DFE9241513D944939F117845C3DA3909"/>
              </w:placeholder>
              <w:temporary/>
              <w:showingPlcHdr/>
              <w15:appearance w15:val="hidden"/>
            </w:sdtPr>
            <w:sdtEndPr>
              <w:rPr>
                <w:b w:val="0"/>
              </w:rPr>
            </w:sdtEndPr>
            <w:sdtContent>
              <w:p w:rsidR="004D3011" w:rsidRDefault="004D3011" w:rsidP="004D3011">
                <w:r w:rsidRPr="00D12F69">
                  <w:rPr>
                    <w:b/>
                  </w:rPr>
                  <w:t>WEBSITE:</w:t>
                </w:r>
              </w:p>
            </w:sdtContent>
          </w:sdt>
          <w:p w:rsidR="004D3011" w:rsidRDefault="006C3353" w:rsidP="004D3011">
            <w:hyperlink r:id="rId12" w:history="1">
              <w:r w:rsidR="00E959E5" w:rsidRPr="00490C97">
                <w:rPr>
                  <w:rStyle w:val="Hyperlink"/>
                </w:rPr>
                <w:t>https://khawas-rubina.netlify.app/</w:t>
              </w:r>
            </w:hyperlink>
          </w:p>
          <w:p w:rsidR="00E959E5" w:rsidRDefault="00E959E5" w:rsidP="004D3011"/>
          <w:sdt>
            <w:sdtPr>
              <w:rPr>
                <w:b/>
              </w:rPr>
              <w:id w:val="-240260293"/>
              <w:placeholder>
                <w:docPart w:val="D69530B30A1F4D12BF74F4C451ED3F36"/>
              </w:placeholder>
              <w:temporary/>
              <w:showingPlcHdr/>
              <w15:appearance w15:val="hidden"/>
            </w:sdtPr>
            <w:sdtEndPr>
              <w:rPr>
                <w:b w:val="0"/>
              </w:rPr>
            </w:sdtEndPr>
            <w:sdtContent>
              <w:p w:rsidR="004D3011" w:rsidRDefault="004D3011" w:rsidP="004D3011">
                <w:r w:rsidRPr="000A4FD9">
                  <w:rPr>
                    <w:b/>
                  </w:rPr>
                  <w:t>EMAIL:</w:t>
                </w:r>
              </w:p>
            </w:sdtContent>
          </w:sdt>
          <w:p w:rsidR="000A4FD9" w:rsidRDefault="00EE6326" w:rsidP="004D3011">
            <w:hyperlink r:id="rId13" w:history="1">
              <w:r w:rsidRPr="009316AB">
                <w:rPr>
                  <w:rStyle w:val="Hyperlink"/>
                </w:rPr>
                <w:t>rubinakhawas196@gmail.com</w:t>
              </w:r>
            </w:hyperlink>
          </w:p>
          <w:p w:rsidR="00EE6326" w:rsidRDefault="00EE6326" w:rsidP="004D3011"/>
          <w:p w:rsidR="00EE6326" w:rsidRPr="000A4FD9" w:rsidRDefault="00EE6326" w:rsidP="004D3011"/>
          <w:p w:rsidR="004D3011" w:rsidRPr="004D3011" w:rsidRDefault="004D3011" w:rsidP="004D3011"/>
        </w:tc>
        <w:tc>
          <w:tcPr>
            <w:tcW w:w="734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04" w:type="dxa"/>
          </w:tcPr>
          <w:sdt>
            <w:sdtPr>
              <w:id w:val="1049110328"/>
              <w:placeholder>
                <w:docPart w:val="F6FDFEE0BD804147B5AC83010911B1CE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B359E4" w:rsidRDefault="00960022" w:rsidP="00EE6326">
            <w:pPr>
              <w:pStyle w:val="Heading4"/>
            </w:pPr>
            <w:r>
              <w:t>[</w:t>
            </w:r>
            <w:r w:rsidR="004311AE">
              <w:t>Nepal Commerce Campus</w:t>
            </w:r>
            <w:r>
              <w:t>]</w:t>
            </w:r>
            <w:r w:rsidR="00EE6326">
              <w:t xml:space="preserve"> </w:t>
            </w:r>
            <w:r w:rsidR="004311AE" w:rsidRPr="002C7FB5">
              <w:rPr>
                <w:b w:val="0"/>
              </w:rPr>
              <w:t>2019</w:t>
            </w:r>
            <w:r w:rsidR="00036450" w:rsidRPr="002C7FB5">
              <w:rPr>
                <w:b w:val="0"/>
              </w:rPr>
              <w:t xml:space="preserve"> - </w:t>
            </w:r>
            <w:r w:rsidR="004311AE" w:rsidRPr="002C7FB5">
              <w:rPr>
                <w:b w:val="0"/>
              </w:rPr>
              <w:t>2024</w:t>
            </w:r>
          </w:p>
          <w:p w:rsidR="004D3011" w:rsidRPr="002C7FB5" w:rsidRDefault="004311AE" w:rsidP="00036450">
            <w:r w:rsidRPr="002C7FB5">
              <w:t>Bachelor in Business Management</w:t>
            </w:r>
            <w:r w:rsidR="00E46961" w:rsidRPr="002C7FB5">
              <w:t xml:space="preserve"> (BBM)</w:t>
            </w:r>
          </w:p>
          <w:p w:rsidR="00555A17" w:rsidRDefault="00555A17" w:rsidP="00036450">
            <w:pPr>
              <w:rPr>
                <w:b/>
              </w:rPr>
            </w:pPr>
            <w:proofErr w:type="spellStart"/>
            <w:r>
              <w:rPr>
                <w:b/>
              </w:rPr>
              <w:t>Tribhuvan</w:t>
            </w:r>
            <w:proofErr w:type="spellEnd"/>
            <w:r>
              <w:rPr>
                <w:b/>
              </w:rPr>
              <w:t xml:space="preserve"> University, Nepal</w:t>
            </w:r>
          </w:p>
          <w:p w:rsidR="00E46961" w:rsidRPr="004311AE" w:rsidRDefault="00E46961" w:rsidP="00036450">
            <w:pPr>
              <w:rPr>
                <w:b/>
              </w:rPr>
            </w:pPr>
            <w:r>
              <w:rPr>
                <w:b/>
              </w:rPr>
              <w:t>GPA : 3.70</w:t>
            </w:r>
          </w:p>
          <w:p w:rsidR="00036450" w:rsidRDefault="00036450" w:rsidP="00036450">
            <w:bookmarkStart w:id="0" w:name="_GoBack"/>
            <w:bookmarkEnd w:id="0"/>
          </w:p>
          <w:p w:rsidR="00036450" w:rsidRPr="002C7FB5" w:rsidRDefault="00960022" w:rsidP="00EE6326">
            <w:pPr>
              <w:pStyle w:val="Heading4"/>
              <w:rPr>
                <w:b w:val="0"/>
              </w:rPr>
            </w:pPr>
            <w:r>
              <w:t>[</w:t>
            </w:r>
            <w:r w:rsidR="004311AE">
              <w:t>Nepal Mega College</w:t>
            </w:r>
            <w:r>
              <w:t>]</w:t>
            </w:r>
            <w:r w:rsidR="00EE6326">
              <w:t xml:space="preserve"> </w:t>
            </w:r>
            <w:r w:rsidR="004311AE" w:rsidRPr="002C7FB5">
              <w:rPr>
                <w:b w:val="0"/>
              </w:rPr>
              <w:t>2018</w:t>
            </w:r>
            <w:r w:rsidR="00036450" w:rsidRPr="002C7FB5">
              <w:rPr>
                <w:b w:val="0"/>
              </w:rPr>
              <w:t xml:space="preserve"> </w:t>
            </w:r>
            <w:r w:rsidR="004311AE" w:rsidRPr="002C7FB5">
              <w:rPr>
                <w:b w:val="0"/>
              </w:rPr>
              <w:t>–</w:t>
            </w:r>
            <w:r w:rsidR="00036450" w:rsidRPr="002C7FB5">
              <w:rPr>
                <w:b w:val="0"/>
              </w:rPr>
              <w:t xml:space="preserve"> </w:t>
            </w:r>
            <w:r w:rsidR="00732426" w:rsidRPr="002C7FB5">
              <w:rPr>
                <w:b w:val="0"/>
              </w:rPr>
              <w:t>2019</w:t>
            </w:r>
          </w:p>
          <w:p w:rsidR="004311AE" w:rsidRPr="002C7FB5" w:rsidRDefault="004311AE" w:rsidP="004311AE">
            <w:r w:rsidRPr="002C7FB5">
              <w:t>Stream : Management (+2)</w:t>
            </w:r>
          </w:p>
          <w:p w:rsidR="004311AE" w:rsidRPr="004311AE" w:rsidRDefault="004311AE" w:rsidP="004311AE">
            <w:pPr>
              <w:rPr>
                <w:b/>
              </w:rPr>
            </w:pPr>
            <w:r w:rsidRPr="004311AE">
              <w:rPr>
                <w:b/>
              </w:rPr>
              <w:t>GPA : 3.50</w:t>
            </w:r>
          </w:p>
          <w:p w:rsidR="004311AE" w:rsidRDefault="004311AE" w:rsidP="004311AE"/>
          <w:p w:rsidR="000A4FD9" w:rsidRPr="00EE6326" w:rsidRDefault="00960022" w:rsidP="004311AE">
            <w:pPr>
              <w:rPr>
                <w:b/>
              </w:rPr>
            </w:pPr>
            <w:r>
              <w:rPr>
                <w:b/>
              </w:rPr>
              <w:t>[</w:t>
            </w:r>
            <w:r w:rsidR="004311AE" w:rsidRPr="000A4FD9">
              <w:rPr>
                <w:b/>
              </w:rPr>
              <w:t>Sunshine Secondary Boarding School</w:t>
            </w:r>
            <w:r>
              <w:rPr>
                <w:b/>
              </w:rPr>
              <w:t>]</w:t>
            </w:r>
            <w:r w:rsidR="00EE6326">
              <w:rPr>
                <w:b/>
              </w:rPr>
              <w:t xml:space="preserve"> </w:t>
            </w:r>
            <w:r w:rsidR="000A4FD9">
              <w:t xml:space="preserve">2017 </w:t>
            </w:r>
          </w:p>
          <w:p w:rsidR="000A4FD9" w:rsidRPr="002C7FB5" w:rsidRDefault="000A4FD9" w:rsidP="004311AE">
            <w:r w:rsidRPr="002C7FB5">
              <w:t>Secondary Education Examination (SEE)</w:t>
            </w:r>
          </w:p>
          <w:p w:rsidR="004D3011" w:rsidRPr="000A4FD9" w:rsidRDefault="000A4FD9" w:rsidP="00036450">
            <w:pPr>
              <w:rPr>
                <w:b/>
              </w:rPr>
            </w:pPr>
            <w:r>
              <w:rPr>
                <w:b/>
              </w:rPr>
              <w:t>GPA : 3.40</w:t>
            </w:r>
          </w:p>
          <w:p w:rsidR="00555A17" w:rsidRDefault="00FF3D24" w:rsidP="005F620D">
            <w:pPr>
              <w:pStyle w:val="Heading2"/>
            </w:pPr>
            <w:r>
              <w:t xml:space="preserve">work </w:t>
            </w:r>
            <w:r w:rsidR="00555A17">
              <w:t>experience</w:t>
            </w:r>
          </w:p>
          <w:p w:rsidR="006136BA" w:rsidRPr="00EE6326" w:rsidRDefault="00FF3D24" w:rsidP="00FF3D24">
            <w:pPr>
              <w:rPr>
                <w:b/>
              </w:rPr>
            </w:pPr>
            <w:r w:rsidRPr="00EE6326">
              <w:rPr>
                <w:b/>
              </w:rPr>
              <w:t xml:space="preserve">Intern </w:t>
            </w:r>
          </w:p>
          <w:p w:rsidR="00FF3D24" w:rsidRDefault="00FF3D24" w:rsidP="00FF3D24">
            <w:r>
              <w:t>Nabil Bank Limited</w:t>
            </w:r>
          </w:p>
          <w:p w:rsidR="00FF3D24" w:rsidRDefault="00FF3D24" w:rsidP="00FF3D24">
            <w:r>
              <w:t>Kathmandu, Nepal</w:t>
            </w:r>
          </w:p>
          <w:p w:rsidR="00FF3D24" w:rsidRPr="00FF3D24" w:rsidRDefault="00FF3D24" w:rsidP="00FF3D24">
            <w:pPr>
              <w:pStyle w:val="ListParagraph"/>
              <w:numPr>
                <w:ilvl w:val="0"/>
                <w:numId w:val="7"/>
              </w:numPr>
            </w:pPr>
            <w:r w:rsidRPr="00FF3D24">
              <w:t>Assisted with banking operations, documentation, and customer service.</w:t>
            </w:r>
          </w:p>
          <w:p w:rsidR="00FF3D24" w:rsidRPr="00FF3D24" w:rsidRDefault="00FF3D24" w:rsidP="00FF3D24">
            <w:pPr>
              <w:pStyle w:val="ListParagraph"/>
              <w:numPr>
                <w:ilvl w:val="0"/>
                <w:numId w:val="7"/>
              </w:numPr>
            </w:pPr>
            <w:r w:rsidRPr="00FF3D24">
              <w:t>Prepared financial reports and supported compliance tasks.</w:t>
            </w:r>
          </w:p>
          <w:p w:rsidR="00FF3D24" w:rsidRDefault="00FF3D24" w:rsidP="00FF3D24"/>
          <w:p w:rsidR="00FF3D24" w:rsidRPr="00EE6326" w:rsidRDefault="00FF3D24" w:rsidP="00FF3D24">
            <w:pPr>
              <w:rPr>
                <w:b/>
              </w:rPr>
            </w:pPr>
            <w:r w:rsidRPr="00EE6326">
              <w:rPr>
                <w:b/>
              </w:rPr>
              <w:t>Barista</w:t>
            </w:r>
          </w:p>
          <w:p w:rsidR="00FF3D24" w:rsidRPr="00FF3D24" w:rsidRDefault="00FF3D24" w:rsidP="00FF3D24">
            <w:r>
              <w:t>Nine Bars Cup Coffee Academy</w:t>
            </w:r>
          </w:p>
          <w:p w:rsidR="00960022" w:rsidRDefault="00FF3D24" w:rsidP="00FF3D24">
            <w:r>
              <w:t>Kathmandu, Nepal</w:t>
            </w:r>
          </w:p>
          <w:p w:rsidR="00FF3D24" w:rsidRDefault="0017350F" w:rsidP="0017350F">
            <w:pPr>
              <w:pStyle w:val="ListParagraph"/>
              <w:numPr>
                <w:ilvl w:val="0"/>
                <w:numId w:val="8"/>
              </w:numPr>
            </w:pPr>
            <w:r>
              <w:t>Gained professional barista training, mastering coffee preparation and latte art.</w:t>
            </w:r>
          </w:p>
          <w:p w:rsidR="00251E90" w:rsidRDefault="00251E90" w:rsidP="00251E90">
            <w:pPr>
              <w:pStyle w:val="ListParagraph"/>
              <w:numPr>
                <w:ilvl w:val="0"/>
                <w:numId w:val="8"/>
              </w:numPr>
            </w:pPr>
            <w:r>
              <w:t>Actively contribut</w:t>
            </w:r>
            <w:r w:rsidR="0017350F">
              <w:t>ed to café operations, ensuring quality service and customer satisfaction.</w:t>
            </w:r>
          </w:p>
          <w:p w:rsidR="00251E90" w:rsidRDefault="00251E90" w:rsidP="00251E90">
            <w:pPr>
              <w:pStyle w:val="Heading2"/>
            </w:pPr>
            <w:r>
              <w:t>sKILLS</w:t>
            </w:r>
          </w:p>
          <w:p w:rsidR="00251E90" w:rsidRDefault="00251E90" w:rsidP="00251E90">
            <w:pPr>
              <w:pStyle w:val="ListParagraph"/>
              <w:numPr>
                <w:ilvl w:val="0"/>
                <w:numId w:val="9"/>
              </w:numPr>
            </w:pPr>
            <w:r>
              <w:t>Financial reporting and banking operations</w:t>
            </w:r>
          </w:p>
          <w:p w:rsidR="00251E90" w:rsidRDefault="00251E90" w:rsidP="00251E90">
            <w:pPr>
              <w:pStyle w:val="ListParagraph"/>
              <w:numPr>
                <w:ilvl w:val="0"/>
                <w:numId w:val="9"/>
              </w:numPr>
            </w:pPr>
            <w:r>
              <w:t>Customer service and relationship management</w:t>
            </w:r>
          </w:p>
          <w:p w:rsidR="00251E90" w:rsidRDefault="00251E90" w:rsidP="00251E90">
            <w:pPr>
              <w:pStyle w:val="ListParagraph"/>
              <w:numPr>
                <w:ilvl w:val="0"/>
                <w:numId w:val="9"/>
              </w:numPr>
            </w:pPr>
            <w:r>
              <w:t>Proficient in Microsoft Office</w:t>
            </w:r>
          </w:p>
          <w:p w:rsidR="00251E90" w:rsidRPr="00251E90" w:rsidRDefault="00251E90" w:rsidP="00251E90">
            <w:pPr>
              <w:pStyle w:val="ListParagraph"/>
              <w:numPr>
                <w:ilvl w:val="0"/>
                <w:numId w:val="9"/>
              </w:numPr>
            </w:pPr>
            <w:r>
              <w:t>Coffee preparation and latte art</w:t>
            </w:r>
          </w:p>
          <w:p w:rsidR="00251E90" w:rsidRDefault="00251E90" w:rsidP="00251E90"/>
          <w:p w:rsidR="00251E90" w:rsidRPr="005F620D" w:rsidRDefault="00251E90" w:rsidP="00251E90"/>
        </w:tc>
      </w:tr>
    </w:tbl>
    <w:p w:rsidR="0043117B" w:rsidRDefault="006C3353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353" w:rsidRDefault="006C3353" w:rsidP="000C45FF">
      <w:r>
        <w:separator/>
      </w:r>
    </w:p>
  </w:endnote>
  <w:endnote w:type="continuationSeparator" w:id="0">
    <w:p w:rsidR="006C3353" w:rsidRDefault="006C335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353" w:rsidRDefault="006C3353" w:rsidP="000C45FF">
      <w:r>
        <w:separator/>
      </w:r>
    </w:p>
  </w:footnote>
  <w:footnote w:type="continuationSeparator" w:id="0">
    <w:p w:rsidR="006C3353" w:rsidRDefault="006C335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4EDC"/>
    <w:multiLevelType w:val="hybridMultilevel"/>
    <w:tmpl w:val="48428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1657"/>
    <w:multiLevelType w:val="hybridMultilevel"/>
    <w:tmpl w:val="908E05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41279"/>
    <w:multiLevelType w:val="hybridMultilevel"/>
    <w:tmpl w:val="ADC0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C4BB2"/>
    <w:multiLevelType w:val="hybridMultilevel"/>
    <w:tmpl w:val="5290B5F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7417B"/>
    <w:multiLevelType w:val="hybridMultilevel"/>
    <w:tmpl w:val="B31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7F8D"/>
    <w:multiLevelType w:val="hybridMultilevel"/>
    <w:tmpl w:val="2BC4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41935"/>
    <w:multiLevelType w:val="hybridMultilevel"/>
    <w:tmpl w:val="7C7869D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D609A"/>
    <w:multiLevelType w:val="hybridMultilevel"/>
    <w:tmpl w:val="80D2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545C9"/>
    <w:multiLevelType w:val="hybridMultilevel"/>
    <w:tmpl w:val="C3808A9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AE"/>
    <w:rsid w:val="00036450"/>
    <w:rsid w:val="00094499"/>
    <w:rsid w:val="000A4FD9"/>
    <w:rsid w:val="000A70AE"/>
    <w:rsid w:val="000C45FF"/>
    <w:rsid w:val="000E3FD1"/>
    <w:rsid w:val="000E6784"/>
    <w:rsid w:val="00112054"/>
    <w:rsid w:val="0014648F"/>
    <w:rsid w:val="001525E1"/>
    <w:rsid w:val="0017350F"/>
    <w:rsid w:val="00180329"/>
    <w:rsid w:val="0019001F"/>
    <w:rsid w:val="001A74A5"/>
    <w:rsid w:val="001B2ABD"/>
    <w:rsid w:val="001E0391"/>
    <w:rsid w:val="001E1759"/>
    <w:rsid w:val="001F1ECC"/>
    <w:rsid w:val="002400EB"/>
    <w:rsid w:val="00251E90"/>
    <w:rsid w:val="00256CF7"/>
    <w:rsid w:val="00281FD5"/>
    <w:rsid w:val="002C7FB5"/>
    <w:rsid w:val="0030481B"/>
    <w:rsid w:val="003156FC"/>
    <w:rsid w:val="003254B5"/>
    <w:rsid w:val="0037121F"/>
    <w:rsid w:val="003A6B7D"/>
    <w:rsid w:val="003B06CA"/>
    <w:rsid w:val="004071FC"/>
    <w:rsid w:val="004311AE"/>
    <w:rsid w:val="00445947"/>
    <w:rsid w:val="00464D5E"/>
    <w:rsid w:val="004813B3"/>
    <w:rsid w:val="00496591"/>
    <w:rsid w:val="004C63E4"/>
    <w:rsid w:val="004D3011"/>
    <w:rsid w:val="005262AC"/>
    <w:rsid w:val="00555A17"/>
    <w:rsid w:val="00593D62"/>
    <w:rsid w:val="005D004F"/>
    <w:rsid w:val="005E39D5"/>
    <w:rsid w:val="005F620D"/>
    <w:rsid w:val="00600670"/>
    <w:rsid w:val="006136BA"/>
    <w:rsid w:val="0062123A"/>
    <w:rsid w:val="00646E75"/>
    <w:rsid w:val="006771D0"/>
    <w:rsid w:val="006C3353"/>
    <w:rsid w:val="00715FCB"/>
    <w:rsid w:val="00732426"/>
    <w:rsid w:val="00743101"/>
    <w:rsid w:val="007775E1"/>
    <w:rsid w:val="007867A0"/>
    <w:rsid w:val="007927F5"/>
    <w:rsid w:val="00802CA0"/>
    <w:rsid w:val="00865FAA"/>
    <w:rsid w:val="008A35C5"/>
    <w:rsid w:val="009260CD"/>
    <w:rsid w:val="00952C25"/>
    <w:rsid w:val="00960022"/>
    <w:rsid w:val="00A2118D"/>
    <w:rsid w:val="00AD76E2"/>
    <w:rsid w:val="00B20152"/>
    <w:rsid w:val="00B359E4"/>
    <w:rsid w:val="00B57D98"/>
    <w:rsid w:val="00B70850"/>
    <w:rsid w:val="00BD0B1A"/>
    <w:rsid w:val="00C066B6"/>
    <w:rsid w:val="00C37BA1"/>
    <w:rsid w:val="00C4674C"/>
    <w:rsid w:val="00C506CF"/>
    <w:rsid w:val="00C72BED"/>
    <w:rsid w:val="00C9578B"/>
    <w:rsid w:val="00CB0055"/>
    <w:rsid w:val="00D12F69"/>
    <w:rsid w:val="00D2522B"/>
    <w:rsid w:val="00D422DE"/>
    <w:rsid w:val="00D5459D"/>
    <w:rsid w:val="00DA1F4D"/>
    <w:rsid w:val="00DD172A"/>
    <w:rsid w:val="00E25A26"/>
    <w:rsid w:val="00E4381A"/>
    <w:rsid w:val="00E46961"/>
    <w:rsid w:val="00E55D74"/>
    <w:rsid w:val="00E959E5"/>
    <w:rsid w:val="00EE6326"/>
    <w:rsid w:val="00F60274"/>
    <w:rsid w:val="00F77FB9"/>
    <w:rsid w:val="00FB068F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A4F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2F69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ubinakhawas196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khawas-rubina.netlify.app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79D126A4F4424ABC377B11A431F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EA815-9431-4C85-BFB8-5E45DF2C68B2}"/>
      </w:docPartPr>
      <w:docPartBody>
        <w:p w:rsidR="007F62A1" w:rsidRDefault="00244560">
          <w:pPr>
            <w:pStyle w:val="A979D126A4F4424ABC377B11A431F654"/>
          </w:pPr>
          <w:r w:rsidRPr="00D5459D">
            <w:t>Profile</w:t>
          </w:r>
        </w:p>
      </w:docPartBody>
    </w:docPart>
    <w:docPart>
      <w:docPartPr>
        <w:name w:val="E9B08163341640049FF9EFB8073E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4117F-3A5A-4700-9F16-5B6FD700E6B9}"/>
      </w:docPartPr>
      <w:docPartBody>
        <w:p w:rsidR="007F62A1" w:rsidRDefault="00244560">
          <w:pPr>
            <w:pStyle w:val="E9B08163341640049FF9EFB8073E2AD9"/>
          </w:pPr>
          <w:r w:rsidRPr="00CB0055">
            <w:t>Contact</w:t>
          </w:r>
        </w:p>
      </w:docPartBody>
    </w:docPart>
    <w:docPart>
      <w:docPartPr>
        <w:name w:val="A451A5D76315448C9F8A6CC9DA94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7AAAE-C1B3-461B-A4E7-97366A9EFAED}"/>
      </w:docPartPr>
      <w:docPartBody>
        <w:p w:rsidR="007F62A1" w:rsidRDefault="00244560">
          <w:pPr>
            <w:pStyle w:val="A451A5D76315448C9F8A6CC9DA94DD77"/>
          </w:pPr>
          <w:r w:rsidRPr="004D3011">
            <w:t>PHONE:</w:t>
          </w:r>
        </w:p>
      </w:docPartBody>
    </w:docPart>
    <w:docPart>
      <w:docPartPr>
        <w:name w:val="DFE9241513D944939F117845C3DA3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0E04-0CF4-40F9-B322-1A9855726A0B}"/>
      </w:docPartPr>
      <w:docPartBody>
        <w:p w:rsidR="007F62A1" w:rsidRDefault="00244560">
          <w:pPr>
            <w:pStyle w:val="DFE9241513D944939F117845C3DA3909"/>
          </w:pPr>
          <w:r w:rsidRPr="004D3011">
            <w:t>WEBSITE:</w:t>
          </w:r>
        </w:p>
      </w:docPartBody>
    </w:docPart>
    <w:docPart>
      <w:docPartPr>
        <w:name w:val="D69530B30A1F4D12BF74F4C451ED3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AF174-8F4B-4737-A07B-2AC231C6E622}"/>
      </w:docPartPr>
      <w:docPartBody>
        <w:p w:rsidR="007F62A1" w:rsidRDefault="00244560">
          <w:pPr>
            <w:pStyle w:val="D69530B30A1F4D12BF74F4C451ED3F36"/>
          </w:pPr>
          <w:r w:rsidRPr="004D3011">
            <w:t>EMAIL:</w:t>
          </w:r>
        </w:p>
      </w:docPartBody>
    </w:docPart>
    <w:docPart>
      <w:docPartPr>
        <w:name w:val="F6FDFEE0BD804147B5AC83010911B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970FA-896A-429E-A0A2-0AD053AA38B7}"/>
      </w:docPartPr>
      <w:docPartBody>
        <w:p w:rsidR="007F62A1" w:rsidRDefault="00244560">
          <w:pPr>
            <w:pStyle w:val="F6FDFEE0BD804147B5AC83010911B1C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60"/>
    <w:rsid w:val="00244560"/>
    <w:rsid w:val="002D59DF"/>
    <w:rsid w:val="00712554"/>
    <w:rsid w:val="007F62A1"/>
    <w:rsid w:val="008E42F0"/>
    <w:rsid w:val="00F2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B720E077434E268272F8E3DFF8F6E3">
    <w:name w:val="2CB720E077434E268272F8E3DFF8F6E3"/>
  </w:style>
  <w:style w:type="paragraph" w:customStyle="1" w:styleId="A554BCA4D85E4B1B9C6FEBB262E81DDC">
    <w:name w:val="A554BCA4D85E4B1B9C6FEBB262E81DDC"/>
  </w:style>
  <w:style w:type="paragraph" w:customStyle="1" w:styleId="A979D126A4F4424ABC377B11A431F654">
    <w:name w:val="A979D126A4F4424ABC377B11A431F654"/>
  </w:style>
  <w:style w:type="paragraph" w:customStyle="1" w:styleId="1A2C903463B64233A8BA99D326FE1834">
    <w:name w:val="1A2C903463B64233A8BA99D326FE1834"/>
  </w:style>
  <w:style w:type="paragraph" w:customStyle="1" w:styleId="E9B08163341640049FF9EFB8073E2AD9">
    <w:name w:val="E9B08163341640049FF9EFB8073E2AD9"/>
  </w:style>
  <w:style w:type="paragraph" w:customStyle="1" w:styleId="A451A5D76315448C9F8A6CC9DA94DD77">
    <w:name w:val="A451A5D76315448C9F8A6CC9DA94DD77"/>
  </w:style>
  <w:style w:type="paragraph" w:customStyle="1" w:styleId="BFB537FF5917499E9A619ED6D37FE157">
    <w:name w:val="BFB537FF5917499E9A619ED6D37FE157"/>
  </w:style>
  <w:style w:type="paragraph" w:customStyle="1" w:styleId="DFE9241513D944939F117845C3DA3909">
    <w:name w:val="DFE9241513D944939F117845C3DA3909"/>
  </w:style>
  <w:style w:type="paragraph" w:customStyle="1" w:styleId="08C0623E236545C486F524410A6D26FD">
    <w:name w:val="08C0623E236545C486F524410A6D26FD"/>
  </w:style>
  <w:style w:type="paragraph" w:customStyle="1" w:styleId="D69530B30A1F4D12BF74F4C451ED3F36">
    <w:name w:val="D69530B30A1F4D12BF74F4C451ED3F3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3DED55757234BEF8C4A3B579A8FD94E">
    <w:name w:val="E3DED55757234BEF8C4A3B579A8FD94E"/>
  </w:style>
  <w:style w:type="paragraph" w:customStyle="1" w:styleId="C789DC342E494B24A8DED4A41BD30AA4">
    <w:name w:val="C789DC342E494B24A8DED4A41BD30AA4"/>
  </w:style>
  <w:style w:type="paragraph" w:customStyle="1" w:styleId="A045F167645542B2AE1D651C9E481438">
    <w:name w:val="A045F167645542B2AE1D651C9E481438"/>
  </w:style>
  <w:style w:type="paragraph" w:customStyle="1" w:styleId="0F4B1D3422294B339094EA1B4E8C5930">
    <w:name w:val="0F4B1D3422294B339094EA1B4E8C5930"/>
  </w:style>
  <w:style w:type="paragraph" w:customStyle="1" w:styleId="5C597A29E25348E2976A3E4A2187A4A7">
    <w:name w:val="5C597A29E25348E2976A3E4A2187A4A7"/>
  </w:style>
  <w:style w:type="paragraph" w:customStyle="1" w:styleId="5212BFD5C3B24ECA8A9FEB1BBF067593">
    <w:name w:val="5212BFD5C3B24ECA8A9FEB1BBF067593"/>
  </w:style>
  <w:style w:type="paragraph" w:customStyle="1" w:styleId="F6FDFEE0BD804147B5AC83010911B1CE">
    <w:name w:val="F6FDFEE0BD804147B5AC83010911B1CE"/>
  </w:style>
  <w:style w:type="paragraph" w:customStyle="1" w:styleId="AE27A59ADEEB41EFAAFA6617AFD1A986">
    <w:name w:val="AE27A59ADEEB41EFAAFA6617AFD1A986"/>
  </w:style>
  <w:style w:type="paragraph" w:customStyle="1" w:styleId="AC63C3A98EB94C018E420FFD4BC7C84C">
    <w:name w:val="AC63C3A98EB94C018E420FFD4BC7C84C"/>
  </w:style>
  <w:style w:type="paragraph" w:customStyle="1" w:styleId="7933CC3DD9AA4E8681FFD9334B8AA1FE">
    <w:name w:val="7933CC3DD9AA4E8681FFD9334B8AA1FE"/>
  </w:style>
  <w:style w:type="paragraph" w:customStyle="1" w:styleId="73EDA4024337451D9AAA4474371BE50D">
    <w:name w:val="73EDA4024337451D9AAA4474371BE50D"/>
  </w:style>
  <w:style w:type="paragraph" w:customStyle="1" w:styleId="8D7C8E91637F44148FC016EBC1F458FC">
    <w:name w:val="8D7C8E91637F44148FC016EBC1F458FC"/>
  </w:style>
  <w:style w:type="paragraph" w:customStyle="1" w:styleId="667E3CDDD2D74FCEBCFDB1925C8A380A">
    <w:name w:val="667E3CDDD2D74FCEBCFDB1925C8A380A"/>
  </w:style>
  <w:style w:type="paragraph" w:customStyle="1" w:styleId="54A6675A98864E50B45A2D5E7AE8BB02">
    <w:name w:val="54A6675A98864E50B45A2D5E7AE8BB02"/>
  </w:style>
  <w:style w:type="paragraph" w:customStyle="1" w:styleId="B6D7DDBFE67842F8955DD02E0BE55958">
    <w:name w:val="B6D7DDBFE67842F8955DD02E0BE55958"/>
  </w:style>
  <w:style w:type="paragraph" w:customStyle="1" w:styleId="AA586E3C55F74933BC8C0ECE6E3A05D7">
    <w:name w:val="AA586E3C55F74933BC8C0ECE6E3A05D7"/>
  </w:style>
  <w:style w:type="paragraph" w:customStyle="1" w:styleId="D2CA7F837CCF4FAA9101E06264525802">
    <w:name w:val="D2CA7F837CCF4FAA9101E06264525802"/>
  </w:style>
  <w:style w:type="paragraph" w:customStyle="1" w:styleId="01722D99A5054FC39F8E12900BAAAE22">
    <w:name w:val="01722D99A5054FC39F8E12900BAAAE22"/>
  </w:style>
  <w:style w:type="paragraph" w:customStyle="1" w:styleId="347427F03E9F4BD995FB5F4816FDAE62">
    <w:name w:val="347427F03E9F4BD995FB5F4816FDAE62"/>
  </w:style>
  <w:style w:type="paragraph" w:customStyle="1" w:styleId="1953ED2FE2B84241B1AB82837146E273">
    <w:name w:val="1953ED2FE2B84241B1AB82837146E273"/>
  </w:style>
  <w:style w:type="paragraph" w:customStyle="1" w:styleId="B415D2578FC144BBAC052C12BB1B1BC4">
    <w:name w:val="B415D2578FC144BBAC052C12BB1B1BC4"/>
  </w:style>
  <w:style w:type="paragraph" w:customStyle="1" w:styleId="562413D7C0EA4C16BA128E8E0A83F9C9">
    <w:name w:val="562413D7C0EA4C16BA128E8E0A83F9C9"/>
  </w:style>
  <w:style w:type="paragraph" w:customStyle="1" w:styleId="9FB54BFA958D432CBE5817B35E388CE4">
    <w:name w:val="9FB54BFA958D432CBE5817B35E388CE4"/>
  </w:style>
  <w:style w:type="paragraph" w:customStyle="1" w:styleId="B7E250293B8B4E658066ABAF1B162F84">
    <w:name w:val="B7E250293B8B4E658066ABAF1B162F84"/>
  </w:style>
  <w:style w:type="paragraph" w:customStyle="1" w:styleId="C4E2AA79BC57437AB7D5A25ABE915CAC">
    <w:name w:val="C4E2AA79BC57437AB7D5A25ABE915CAC"/>
  </w:style>
  <w:style w:type="paragraph" w:customStyle="1" w:styleId="B4EFF4456D344D039FC6776FE8BECF9F">
    <w:name w:val="B4EFF4456D344D039FC6776FE8BECF9F"/>
  </w:style>
  <w:style w:type="paragraph" w:customStyle="1" w:styleId="37D2A9F22A44473B841EB430442E9FA7">
    <w:name w:val="37D2A9F22A44473B841EB430442E9FA7"/>
  </w:style>
  <w:style w:type="paragraph" w:customStyle="1" w:styleId="DE26BE758B1941DBBD424CC9F690556E">
    <w:name w:val="DE26BE758B1941DBBD424CC9F690556E"/>
  </w:style>
  <w:style w:type="paragraph" w:customStyle="1" w:styleId="493542511E8942ABA84EB4DCA9C6A7B8">
    <w:name w:val="493542511E8942ABA84EB4DCA9C6A7B8"/>
  </w:style>
  <w:style w:type="paragraph" w:customStyle="1" w:styleId="E8B7ED6191B746048861283AF7CAEAC8">
    <w:name w:val="E8B7ED6191B746048861283AF7CAEAC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B56D68AEA144E928FDA183D75F701ED">
    <w:name w:val="1B56D68AEA144E928FDA183D75F701ED"/>
  </w:style>
  <w:style w:type="paragraph" w:customStyle="1" w:styleId="1CA027046CEE4CE39F02D4C5DFC39EDA">
    <w:name w:val="1CA027046CEE4CE39F02D4C5DFC39EDA"/>
    <w:rsid w:val="00F208E4"/>
  </w:style>
  <w:style w:type="paragraph" w:customStyle="1" w:styleId="7BD6A749E10F489B8CBBE30C99532C0D">
    <w:name w:val="7BD6A749E10F489B8CBBE30C99532C0D"/>
    <w:rsid w:val="00F208E4"/>
  </w:style>
  <w:style w:type="paragraph" w:customStyle="1" w:styleId="4178067F4ED444E4A0EAF16C1CC4F44B">
    <w:name w:val="4178067F4ED444E4A0EAF16C1CC4F44B"/>
    <w:rsid w:val="00F208E4"/>
  </w:style>
  <w:style w:type="paragraph" w:customStyle="1" w:styleId="74DED90439AB42BC91AF7CE8CEDC8FA1">
    <w:name w:val="74DED90439AB42BC91AF7CE8CEDC8FA1"/>
    <w:rsid w:val="00F208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2025-01-03T15:57:00Z</dcterms:created>
  <dcterms:modified xsi:type="dcterms:W3CDTF">2025-01-03T15:57:00Z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